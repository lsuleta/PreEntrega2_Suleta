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14:paraId="2D3C8536" w14:textId="77777777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864924C6EEF047568D8F71F66D7C4F6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0E79FA0E" w14:textId="77777777" w:rsidR="00B93310" w:rsidRPr="005152F2" w:rsidRDefault="00E0149F" w:rsidP="003856C9">
                <w:pPr>
                  <w:pStyle w:val="Ttulo1"/>
                </w:pPr>
                <w:r>
                  <w:t>Agustina Suleta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14:paraId="11EB59F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87A9677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762AAE3D" wp14:editId="5E6B62D4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668A181B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B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KGgtUQ8FAAAW3IAAA4AAAAAAAAAAAAAAAAALgIAAGRy&#10;cy9lMm9Eb2MueG1sUEsBAi0AFAAGAAgAAAAhAGhHG9DYAAAAAwEAAA8AAAAAAAAAAAAAAAAAlhYA&#10;AGRycy9kb3ducmV2LnhtbFBLBQYAAAAABAAEAPMAAACbFwAAAAA=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08F6BE4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CE6AFE6" w14:textId="77777777" w:rsidR="00441EB9" w:rsidRDefault="00E0149F" w:rsidP="00441EB9">
                  <w:pPr>
                    <w:pStyle w:val="Ttulo3"/>
                  </w:pPr>
                  <w:r>
                    <w:t>asuleta07@gmail.com</w:t>
                  </w:r>
                </w:p>
              </w:tc>
            </w:tr>
            <w:tr w:rsidR="00441EB9" w:rsidRPr="005152F2" w14:paraId="44A6E6D4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CEDAA30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n-US"/>
                    </w:rPr>
                    <mc:AlternateContent>
                      <mc:Choice Requires="wpg">
                        <w:drawing>
                          <wp:inline distT="0" distB="0" distL="0" distR="0" wp14:anchorId="58BB44D8" wp14:editId="234CE68A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group w14:anchorId="653CF963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C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AlmOfXUCUAAN3eAAAOAAAAAAAAAAAAAAAAAC4CAABkcnMvZTJvRG9jLnhtbFBLAQIt&#10;ABQABgAIAAAAIQBoRxvQ2AAAAAMBAAAPAAAAAAAAAAAAAAAAAKonAABkcnMvZG93bnJldi54bWxQ&#10;SwUGAAAAAAQABADzAAAArygAAAAA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11D315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1F2225D" w14:textId="77777777" w:rsidR="00441EB9" w:rsidRDefault="00E0149F" w:rsidP="00441EB9">
                  <w:pPr>
                    <w:pStyle w:val="Ttulo3"/>
                  </w:pPr>
                  <w:r>
                    <w:t>341 2545276</w:t>
                  </w:r>
                </w:p>
              </w:tc>
            </w:tr>
            <w:tr w:rsidR="00441EB9" w:rsidRPr="005152F2" w14:paraId="11B8577E" w14:textId="77777777" w:rsidTr="00E0149F">
              <w:trPr>
                <w:trHeight w:val="20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7FA8B21" w14:textId="77777777"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14:paraId="136DB8DA" w14:textId="77777777" w:rsidTr="00E0149F">
              <w:trPr>
                <w:trHeight w:val="25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80142D4" w14:textId="77777777" w:rsidR="00441EB9" w:rsidRDefault="00E0149F" w:rsidP="00441EB9">
                  <w:pPr>
                    <w:pStyle w:val="Ttulo3"/>
                  </w:pPr>
                  <w:r>
                    <w:t>Domicilio: Primero de Mayo 1458</w:t>
                  </w:r>
                </w:p>
              </w:tc>
            </w:tr>
            <w:tr w:rsidR="00441EB9" w:rsidRPr="005152F2" w14:paraId="4292DF23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3594401" w14:textId="77777777" w:rsidR="00441EB9" w:rsidRPr="00441EB9" w:rsidRDefault="00441EB9" w:rsidP="00E0149F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77BEBA88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7871676" w14:textId="77777777" w:rsidR="002C77B9" w:rsidRDefault="00CE377B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5AF88337DF6049CE88E47968CB38F1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14:paraId="3475710E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58350E54" wp14:editId="06739053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line w14:anchorId="26D2B0C6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71C6796" w14:textId="59FDD401" w:rsidR="00E0149F" w:rsidRDefault="00632B64" w:rsidP="00632B64">
                  <w:r>
                    <w:t>Luego de completar mi educación universitaria y obtener mi título de Licenciada en Kinesiología y Fisiatría, a partir de marzo de 2021 y de comenzar mis primeras experiencias con la profesión, mi Objetivo es consolidar mis conocimientos teóricos en la práctica, dando especial cuidado a mi formación permanente, indagación e investigación</w:t>
                  </w:r>
                  <w:r w:rsidR="00E0149F">
                    <w:t>.</w:t>
                  </w:r>
                  <w:r>
                    <w:t xml:space="preserve"> Siempre p</w:t>
                  </w:r>
                  <w:r w:rsidR="00E0149F">
                    <w:t xml:space="preserve">oniendo a disposición todos mis conocimientos, aptitudes y actitud, tanto académicos como deportivos. </w:t>
                  </w:r>
                </w:p>
              </w:tc>
            </w:tr>
            <w:tr w:rsidR="00463463" w:rsidRPr="005152F2" w14:paraId="4989D2FB" w14:textId="77777777" w:rsidTr="00B441C4">
              <w:tc>
                <w:tcPr>
                  <w:tcW w:w="3023" w:type="dxa"/>
                  <w:tcBorders>
                    <w:bottom w:val="nil"/>
                  </w:tcBorders>
                  <w:tcMar>
                    <w:top w:w="374" w:type="dxa"/>
                    <w:bottom w:w="115" w:type="dxa"/>
                  </w:tcMar>
                </w:tcPr>
                <w:p w14:paraId="1B3D5B48" w14:textId="77777777" w:rsidR="00632B64" w:rsidRDefault="00632B64" w:rsidP="0043426C">
                  <w:pPr>
                    <w:pStyle w:val="Ttulo3"/>
                  </w:pPr>
                </w:p>
                <w:p w14:paraId="07CFC3E7" w14:textId="77777777" w:rsidR="00632B64" w:rsidRDefault="00632B64" w:rsidP="0043426C">
                  <w:pPr>
                    <w:pStyle w:val="Ttulo3"/>
                  </w:pPr>
                </w:p>
                <w:p w14:paraId="01195702" w14:textId="3ABD59E6" w:rsidR="00632B64" w:rsidRDefault="00632B64" w:rsidP="0043426C">
                  <w:pPr>
                    <w:pStyle w:val="Ttulo3"/>
                  </w:pPr>
                </w:p>
                <w:p w14:paraId="0D2EAC8B" w14:textId="77777777" w:rsidR="00632B64" w:rsidRDefault="00632B64" w:rsidP="00632B64">
                  <w:pPr>
                    <w:pStyle w:val="Ttulo3"/>
                    <w:jc w:val="both"/>
                  </w:pPr>
                </w:p>
                <w:p w14:paraId="6B06F9D3" w14:textId="489B18F5" w:rsidR="005A7E57" w:rsidRDefault="00CE377B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CFFD6501767F4A468D30FCCF8A94C8C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05AB0EC3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1A747188" wp14:editId="00343CC9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line w14:anchorId="6507AFCD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E62131A" w14:textId="77777777" w:rsidR="00463463" w:rsidRDefault="006201E7" w:rsidP="00463463">
                  <w:r>
                    <w:t>Soy una persona metódica, ordenada, responsable y comprometida con los objetivos planteados.</w:t>
                  </w:r>
                </w:p>
                <w:p w14:paraId="63839220" w14:textId="77777777" w:rsidR="006201E7" w:rsidRPr="005152F2" w:rsidRDefault="006201E7" w:rsidP="00463463">
                  <w:r>
                    <w:t>Tengo muy buena predisposición para trabajar en equipo.</w:t>
                  </w:r>
                </w:p>
              </w:tc>
            </w:tr>
            <w:tr w:rsidR="00B441C4" w:rsidRPr="005152F2" w14:paraId="0908BECE" w14:textId="77777777" w:rsidTr="00B441C4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74" w:type="dxa"/>
                    <w:bottom w:w="115" w:type="dxa"/>
                  </w:tcMar>
                </w:tcPr>
                <w:p w14:paraId="1B4389C3" w14:textId="77777777" w:rsidR="00B441C4" w:rsidRDefault="00B441C4" w:rsidP="0043426C">
                  <w:pPr>
                    <w:pStyle w:val="Ttulo3"/>
                  </w:pPr>
                </w:p>
              </w:tc>
            </w:tr>
          </w:tbl>
          <w:p w14:paraId="476FBC9A" w14:textId="77777777" w:rsidR="00B93310" w:rsidRPr="005152F2" w:rsidRDefault="00B93310" w:rsidP="003856C9"/>
        </w:tc>
        <w:tc>
          <w:tcPr>
            <w:tcW w:w="723" w:type="dxa"/>
          </w:tcPr>
          <w:p w14:paraId="24A33C7C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505" w:type="dxa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505"/>
            </w:tblGrid>
            <w:tr w:rsidR="008F6337" w:rsidRPr="00D10D42" w14:paraId="6AB4C12D" w14:textId="77777777" w:rsidTr="00FF17D0">
              <w:trPr>
                <w:trHeight w:val="392"/>
              </w:trPr>
              <w:tc>
                <w:tcPr>
                  <w:tcW w:w="550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554210A" w14:textId="77777777" w:rsidR="008F6337" w:rsidRPr="005152F2" w:rsidRDefault="00FD2B81" w:rsidP="008F6337">
                  <w:pPr>
                    <w:pStyle w:val="Ttulo2"/>
                  </w:pPr>
                  <w:r>
                    <w:t>educacion</w:t>
                  </w:r>
                </w:p>
                <w:p w14:paraId="278434C2" w14:textId="571626D7" w:rsidR="008F6337" w:rsidRDefault="00FD2B81" w:rsidP="002B3890">
                  <w:pPr>
                    <w:pStyle w:val="Ttulo4"/>
                  </w:pPr>
                  <w:r>
                    <w:t>licenciatura en kinesiol</w:t>
                  </w:r>
                  <w:r w:rsidR="00EA1E54">
                    <w:t>ogia y fisiatria – 03.2016 A</w:t>
                  </w:r>
                  <w:r w:rsidR="00B4734B">
                    <w:t xml:space="preserve"> 03.2021</w:t>
                  </w:r>
                </w:p>
                <w:p w14:paraId="6EECFAE8" w14:textId="022DA5E6" w:rsidR="00B4734B" w:rsidRDefault="00B4734B" w:rsidP="002B3890">
                  <w:pPr>
                    <w:pStyle w:val="Ttulo4"/>
                    <w:rPr>
                      <w:b w:val="0"/>
                    </w:rPr>
                  </w:pPr>
                  <w:r w:rsidRPr="00B4734B">
                    <w:rPr>
                      <w:b w:val="0"/>
                    </w:rPr>
                    <w:t>Promedio: 8,49</w:t>
                  </w:r>
                </w:p>
                <w:p w14:paraId="2C4227DF" w14:textId="5CFFC7A7" w:rsidR="00B4734B" w:rsidRPr="00B4734B" w:rsidRDefault="00B4734B" w:rsidP="002B3890">
                  <w:pPr>
                    <w:pStyle w:val="Ttulo4"/>
                    <w:rPr>
                      <w:b w:val="0"/>
                    </w:rPr>
                  </w:pPr>
                  <w:r>
                    <w:rPr>
                      <w:b w:val="0"/>
                    </w:rPr>
                    <w:t>Alumna Destacada</w:t>
                  </w:r>
                </w:p>
                <w:p w14:paraId="15E8ABD4" w14:textId="77777777" w:rsidR="008F6337" w:rsidRDefault="00FD2B81" w:rsidP="008F6337">
                  <w:pPr>
                    <w:pStyle w:val="Ttulo5"/>
                  </w:pPr>
                  <w:r>
                    <w:t>Universidad Abierta Interamericana</w:t>
                  </w:r>
                </w:p>
                <w:p w14:paraId="1A14A415" w14:textId="47DDB306" w:rsidR="001679ED" w:rsidRDefault="001679ED" w:rsidP="001679ED"/>
                <w:p w14:paraId="18E08313" w14:textId="77777777" w:rsidR="00EA1E54" w:rsidRPr="0043426C" w:rsidRDefault="00EA1E54" w:rsidP="00EA1E54">
                  <w:pPr>
                    <w:pStyle w:val="Ttulo4"/>
                  </w:pPr>
                  <w:r>
                    <w:t>curso de guardavidas – 04/2017 a 04/2018</w:t>
                  </w:r>
                </w:p>
                <w:p w14:paraId="781128B2" w14:textId="77777777" w:rsidR="00EA1E54" w:rsidRDefault="00EA1E54" w:rsidP="00EA1E54">
                  <w:pPr>
                    <w:pStyle w:val="Ttulo5"/>
                  </w:pPr>
                  <w:r>
                    <w:t>IAD – Instituto de Actividades Deportivas</w:t>
                  </w:r>
                </w:p>
                <w:p w14:paraId="1F29C4D9" w14:textId="224E4F59" w:rsidR="00EA1E54" w:rsidRDefault="00EA1E54" w:rsidP="00EA1E54">
                  <w:r>
                    <w:t>Matricula N° 03684</w:t>
                  </w:r>
                </w:p>
                <w:p w14:paraId="3146D2C3" w14:textId="77777777" w:rsidR="00EA1E54" w:rsidRPr="001679ED" w:rsidRDefault="00EA1E54" w:rsidP="00EA1E54"/>
                <w:p w14:paraId="24E778B8" w14:textId="77777777" w:rsidR="007B2F5C" w:rsidRPr="0043426C" w:rsidRDefault="00FD2B81" w:rsidP="0043426C">
                  <w:pPr>
                    <w:pStyle w:val="Ttulo4"/>
                  </w:pPr>
                  <w:r>
                    <w:t>curso de formacion profesional en natacion</w:t>
                  </w:r>
                  <w:r w:rsidR="00E06187">
                    <w:t xml:space="preserve"> nivel 1</w:t>
                  </w:r>
                  <w:r>
                    <w:t xml:space="preserve"> – 04/2017 a 12/2017</w:t>
                  </w:r>
                </w:p>
                <w:p w14:paraId="5F0F026F" w14:textId="77777777" w:rsidR="007B2F5C" w:rsidRDefault="00E06187" w:rsidP="007B2F5C">
                  <w:pPr>
                    <w:pStyle w:val="Ttulo5"/>
                  </w:pPr>
                  <w:r>
                    <w:t>Grupo de Estudio 757 y Dirección de Deportes de la U.N.L.</w:t>
                  </w:r>
                </w:p>
                <w:p w14:paraId="3D1313C6" w14:textId="77777777" w:rsidR="00EA1E54" w:rsidRPr="00B4734B" w:rsidRDefault="00EA1E54" w:rsidP="00EA1E54">
                  <w:pPr>
                    <w:pStyle w:val="Ttulo4"/>
                  </w:pPr>
                  <w:r w:rsidRPr="00B4734B">
                    <w:t>curso de formacion profesional en actividades acuaticas para bebes y niños hasta tres años – 04/2019 a 07/2019</w:t>
                  </w:r>
                </w:p>
                <w:p w14:paraId="1FEA6BF2" w14:textId="77777777" w:rsidR="00EA1E54" w:rsidRPr="00B4734B" w:rsidRDefault="00EA1E54" w:rsidP="00EA1E54">
                  <w:pPr>
                    <w:pStyle w:val="Ttulo5"/>
                  </w:pPr>
                  <w:r w:rsidRPr="00B4734B">
                    <w:t xml:space="preserve">Grupo de Estudio 757 y </w:t>
                  </w:r>
                  <w:r w:rsidRPr="00C5322C">
                    <w:rPr>
                      <w:lang w:val="es-AR"/>
                    </w:rPr>
                    <w:t>Dirección</w:t>
                  </w:r>
                  <w:r w:rsidRPr="00B4734B">
                    <w:t xml:space="preserve"> de Deportes de la U.N.L</w:t>
                  </w:r>
                </w:p>
                <w:p w14:paraId="7D251630" w14:textId="77777777" w:rsidR="00EA1E54" w:rsidRPr="00B4734B" w:rsidRDefault="00EA1E54" w:rsidP="00EA1E54">
                  <w:pPr>
                    <w:pStyle w:val="Ttulo4"/>
                  </w:pPr>
                  <w:r w:rsidRPr="00B4734B">
                    <w:t>MODULO TEORICO CURSO INICIAL A TRAVES DE PLATAFORMA VIRTUAL PARA ENTRENADORES DE NATACION – 07/2020</w:t>
                  </w:r>
                </w:p>
                <w:p w14:paraId="12D12527" w14:textId="77777777" w:rsidR="00EA1E54" w:rsidRPr="00B4734B" w:rsidRDefault="00EA1E54" w:rsidP="00EA1E54">
                  <w:pPr>
                    <w:pStyle w:val="Ttulo5"/>
                  </w:pPr>
                  <w:r w:rsidRPr="00B4734B">
                    <w:t>Federación Rosario de Natación</w:t>
                  </w:r>
                </w:p>
                <w:p w14:paraId="7D1BFFD0" w14:textId="77777777" w:rsidR="00EA1E54" w:rsidRPr="00B4734B" w:rsidRDefault="00EA1E54" w:rsidP="00EA1E54">
                  <w:pPr>
                    <w:pStyle w:val="Ttulo4"/>
                  </w:pPr>
                  <w:r w:rsidRPr="00B4734B">
                    <w:t>MODULO TEORICO CURSO INICIAL A TRAVES DE PLATAFORMA VIRTUAL PARA ENTRENADORES DE POLO ACUATICO – 08/2020</w:t>
                  </w:r>
                </w:p>
                <w:p w14:paraId="55004D80" w14:textId="3631D775" w:rsidR="00CA1DC4" w:rsidRDefault="00EA1E54" w:rsidP="00EA1E54">
                  <w:r w:rsidRPr="00B4734B">
                    <w:t>Federación Rosario de Natación</w:t>
                  </w:r>
                </w:p>
                <w:p w14:paraId="07A9F7D4" w14:textId="77777777" w:rsidR="001679ED" w:rsidRPr="00CA1DC4" w:rsidRDefault="001679ED" w:rsidP="00CA1DC4"/>
                <w:p w14:paraId="1E9528B4" w14:textId="77777777" w:rsidR="00FD2B81" w:rsidRPr="0043426C" w:rsidRDefault="00FD2B81" w:rsidP="00FD2B81">
                  <w:pPr>
                    <w:pStyle w:val="Ttulo4"/>
                  </w:pPr>
                  <w:r>
                    <w:t>bachiller en economia y administracion – 2011 a 2015</w:t>
                  </w:r>
                </w:p>
                <w:p w14:paraId="5B474D11" w14:textId="77777777" w:rsidR="00FD2B81" w:rsidRPr="00D10D42" w:rsidRDefault="00FD2B81" w:rsidP="00FD2B81">
                  <w:pPr>
                    <w:pStyle w:val="Ttulo5"/>
                    <w:rPr>
                      <w:lang w:val="en-US"/>
                    </w:rPr>
                  </w:pPr>
                  <w:r>
                    <w:t xml:space="preserve">Escuela Superior de Comercio “Libertador Gral. </w:t>
                  </w:r>
                  <w:r w:rsidRPr="00D10D42">
                    <w:rPr>
                      <w:lang w:val="en-US"/>
                    </w:rPr>
                    <w:t>San Martín”</w:t>
                  </w:r>
                </w:p>
                <w:p w14:paraId="5964708C" w14:textId="77777777" w:rsidR="00FD2B81" w:rsidRPr="00D10D42" w:rsidRDefault="00FD2B81" w:rsidP="00832F81">
                  <w:pPr>
                    <w:rPr>
                      <w:lang w:val="en-US"/>
                    </w:rPr>
                  </w:pPr>
                </w:p>
                <w:p w14:paraId="7538ECBD" w14:textId="4E160037" w:rsidR="008215DD" w:rsidRPr="00D10D42" w:rsidRDefault="008215DD" w:rsidP="008215DD">
                  <w:pPr>
                    <w:pStyle w:val="Ttulo5"/>
                    <w:rPr>
                      <w:lang w:val="en-US"/>
                    </w:rPr>
                  </w:pPr>
                </w:p>
                <w:p w14:paraId="68639E99" w14:textId="1D834903" w:rsidR="00C5322C" w:rsidRPr="00D10D42" w:rsidRDefault="00C5322C" w:rsidP="00C5322C">
                  <w:pPr>
                    <w:pStyle w:val="Ttulo4"/>
                    <w:rPr>
                      <w:lang w:val="en-US"/>
                    </w:rPr>
                  </w:pPr>
                </w:p>
                <w:p w14:paraId="09866DB6" w14:textId="77777777" w:rsidR="00D21FBB" w:rsidRPr="00D10D42" w:rsidRDefault="00D21FBB" w:rsidP="00D21FBB">
                  <w:pPr>
                    <w:pStyle w:val="Ttulo2"/>
                    <w:rPr>
                      <w:lang w:val="en-US"/>
                    </w:rPr>
                  </w:pPr>
                  <w:r w:rsidRPr="00D10D42">
                    <w:rPr>
                      <w:lang w:val="en-US"/>
                    </w:rPr>
                    <w:lastRenderedPageBreak/>
                    <w:t>IDIOMAS</w:t>
                  </w:r>
                </w:p>
                <w:p w14:paraId="052B83FC" w14:textId="77777777" w:rsidR="00D21FBB" w:rsidRPr="00D10D42" w:rsidRDefault="00D21FBB" w:rsidP="00D21FBB">
                  <w:pPr>
                    <w:pStyle w:val="Ttulo4"/>
                    <w:rPr>
                      <w:lang w:val="en-US"/>
                    </w:rPr>
                  </w:pPr>
                  <w:r w:rsidRPr="00D10D42">
                    <w:rPr>
                      <w:lang w:val="en-US"/>
                    </w:rPr>
                    <w:t>instituto shocking</w:t>
                  </w:r>
                </w:p>
                <w:p w14:paraId="71731C1B" w14:textId="77777777" w:rsidR="00D21FBB" w:rsidRPr="00D21FBB" w:rsidRDefault="00D21FBB" w:rsidP="00D21FBB">
                  <w:pPr>
                    <w:rPr>
                      <w:lang w:val="en-US"/>
                    </w:rPr>
                  </w:pPr>
                  <w:r w:rsidRPr="00D21FBB">
                    <w:rPr>
                      <w:lang w:val="en-US"/>
                    </w:rPr>
                    <w:t>Montevideo 824 - Rosario</w:t>
                  </w:r>
                </w:p>
                <w:p w14:paraId="680A3589" w14:textId="77777777" w:rsidR="00D21FBB" w:rsidRPr="00D21FBB" w:rsidRDefault="00D21FBB" w:rsidP="00D21FBB">
                  <w:pPr>
                    <w:rPr>
                      <w:lang w:val="en-US"/>
                    </w:rPr>
                  </w:pPr>
                  <w:r w:rsidRPr="00D21FBB">
                    <w:rPr>
                      <w:lang w:val="en-US"/>
                    </w:rPr>
                    <w:t xml:space="preserve">5th </w:t>
                  </w:r>
                  <w:proofErr w:type="spellStart"/>
                  <w:r w:rsidRPr="00D21FBB">
                    <w:rPr>
                      <w:lang w:val="en-US"/>
                    </w:rPr>
                    <w:t>Adol</w:t>
                  </w:r>
                  <w:proofErr w:type="spellEnd"/>
                </w:p>
              </w:tc>
            </w:tr>
            <w:tr w:rsidR="008F6337" w14:paraId="732750FE" w14:textId="77777777" w:rsidTr="00FF17D0">
              <w:trPr>
                <w:trHeight w:val="350"/>
              </w:trPr>
              <w:tc>
                <w:tcPr>
                  <w:tcW w:w="550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322E60D" w14:textId="77777777" w:rsidR="00BA4ABF" w:rsidRPr="00B4734B" w:rsidRDefault="00BA4ABF" w:rsidP="00BA4ABF">
                  <w:pPr>
                    <w:pStyle w:val="Ttulo2"/>
                  </w:pPr>
                  <w:r w:rsidRPr="00B4734B">
                    <w:lastRenderedPageBreak/>
                    <w:t>EXPERIENCIA</w:t>
                  </w:r>
                </w:p>
                <w:p w14:paraId="5CE03CD0" w14:textId="30AA4C47" w:rsidR="00BA4ABF" w:rsidRPr="00B4734B" w:rsidRDefault="00BA4ABF" w:rsidP="00BA4ABF">
                  <w:pPr>
                    <w:pStyle w:val="Ttulo4"/>
                  </w:pPr>
                  <w:r w:rsidRPr="00B4734B">
                    <w:t>REAL SPORT</w:t>
                  </w:r>
                  <w:r w:rsidR="00C5322C" w:rsidRPr="00B4734B">
                    <w:t xml:space="preserve"> </w:t>
                  </w:r>
                  <w:r w:rsidRPr="00B4734B">
                    <w:t>CENT</w:t>
                  </w:r>
                  <w:r w:rsidR="00C5322C" w:rsidRPr="00B4734B">
                    <w:t>er</w:t>
                  </w:r>
                </w:p>
                <w:p w14:paraId="2189EB54" w14:textId="77777777" w:rsidR="00BA4ABF" w:rsidRPr="00B4734B" w:rsidRDefault="00BA4ABF" w:rsidP="00BA4ABF">
                  <w:r w:rsidRPr="00B4734B">
                    <w:t xml:space="preserve">Av. Real 9474 – </w:t>
                  </w:r>
                  <w:proofErr w:type="spellStart"/>
                  <w:r w:rsidRPr="00B4734B">
                    <w:t>Fisherton</w:t>
                  </w:r>
                  <w:proofErr w:type="spellEnd"/>
                  <w:r w:rsidRPr="00B4734B">
                    <w:t xml:space="preserve"> – Rosario</w:t>
                  </w:r>
                </w:p>
                <w:p w14:paraId="4315C158" w14:textId="56A7583C" w:rsidR="00BA4ABF" w:rsidRPr="00B4734B" w:rsidRDefault="00BA4ABF" w:rsidP="00BA4ABF">
                  <w:r w:rsidRPr="00B4734B">
                    <w:t>Clases de</w:t>
                  </w:r>
                  <w:r w:rsidR="00B4734B">
                    <w:t xml:space="preserve"> </w:t>
                  </w:r>
                  <w:proofErr w:type="spellStart"/>
                  <w:r w:rsidR="00B4734B">
                    <w:t>matronatació</w:t>
                  </w:r>
                  <w:r w:rsidR="002F0B30" w:rsidRPr="00B4734B">
                    <w:t>n</w:t>
                  </w:r>
                  <w:proofErr w:type="spellEnd"/>
                  <w:r w:rsidR="002F0B30" w:rsidRPr="00B4734B">
                    <w:t xml:space="preserve"> y clases de natación a niños de 3-8 años</w:t>
                  </w:r>
                  <w:r w:rsidR="00EA1E54">
                    <w:t xml:space="preserve"> / 07.2018 a 07.</w:t>
                  </w:r>
                  <w:r w:rsidR="008215DD" w:rsidRPr="00B4734B">
                    <w:t>2020</w:t>
                  </w:r>
                </w:p>
                <w:p w14:paraId="34A71FEA" w14:textId="561C184B" w:rsidR="00BA4ABF" w:rsidRPr="00B4734B" w:rsidRDefault="00BA4ABF" w:rsidP="00BA4ABF">
                  <w:proofErr w:type="spellStart"/>
                  <w:r w:rsidRPr="00B4734B">
                    <w:t>Ref</w:t>
                  </w:r>
                  <w:proofErr w:type="spellEnd"/>
                  <w:r w:rsidRPr="00B4734B">
                    <w:t xml:space="preserve">: </w:t>
                  </w:r>
                  <w:r w:rsidR="00D03026" w:rsidRPr="00B4734B">
                    <w:t xml:space="preserve">Sandra </w:t>
                  </w:r>
                  <w:proofErr w:type="spellStart"/>
                  <w:r w:rsidR="00D03026" w:rsidRPr="00B4734B">
                    <w:t>Marzolini</w:t>
                  </w:r>
                  <w:proofErr w:type="spellEnd"/>
                  <w:r w:rsidRPr="00B4734B">
                    <w:t xml:space="preserve"> </w:t>
                  </w:r>
                  <w:r w:rsidR="00D03026" w:rsidRPr="00B4734B">
                    <w:t>(Titular)</w:t>
                  </w:r>
                  <w:r w:rsidRPr="00B4734B">
                    <w:t xml:space="preserve">– 341 </w:t>
                  </w:r>
                  <w:r w:rsidR="00D03026" w:rsidRPr="00B4734B">
                    <w:t>5627863</w:t>
                  </w:r>
                </w:p>
                <w:p w14:paraId="6EB0DA0B" w14:textId="0744DC57" w:rsidR="00D03026" w:rsidRPr="00B4734B" w:rsidRDefault="00D03026" w:rsidP="00D03026">
                  <w:pPr>
                    <w:pStyle w:val="Ttulo4"/>
                  </w:pPr>
                  <w:r w:rsidRPr="00B4734B">
                    <w:t>CLUB GIMNASIA Y ESGRIMA DE ROSARIO</w:t>
                  </w:r>
                </w:p>
                <w:p w14:paraId="11A9D3C8" w14:textId="7162D9B3" w:rsidR="00D03026" w:rsidRPr="00B4734B" w:rsidRDefault="00D03026" w:rsidP="00D03026">
                  <w:r w:rsidRPr="00B4734B">
                    <w:t>Laprida 951 – Rosario</w:t>
                  </w:r>
                </w:p>
                <w:p w14:paraId="3B2E55D4" w14:textId="3B72373A" w:rsidR="00D03026" w:rsidRPr="00B4734B" w:rsidRDefault="00D03026" w:rsidP="00D03026">
                  <w:r w:rsidRPr="00B4734B">
                    <w:t>Entrenad</w:t>
                  </w:r>
                  <w:r w:rsidR="00EA1E54">
                    <w:t>ora de Polo Acuático – 01.</w:t>
                  </w:r>
                  <w:r w:rsidR="00C922AF">
                    <w:t>2019 a 12.2021</w:t>
                  </w:r>
                </w:p>
                <w:p w14:paraId="5BE80266" w14:textId="5B9B3D1D" w:rsidR="00D03026" w:rsidRDefault="00D03026" w:rsidP="00D03026">
                  <w:proofErr w:type="spellStart"/>
                  <w:r w:rsidRPr="00B4734B">
                    <w:t>Ref</w:t>
                  </w:r>
                  <w:proofErr w:type="spellEnd"/>
                  <w:r w:rsidRPr="00B4734B">
                    <w:t xml:space="preserve">: Silvio </w:t>
                  </w:r>
                  <w:proofErr w:type="spellStart"/>
                  <w:r w:rsidRPr="00B4734B">
                    <w:t>Monsalvo</w:t>
                  </w:r>
                  <w:proofErr w:type="spellEnd"/>
                  <w:r w:rsidRPr="00B4734B">
                    <w:t xml:space="preserve"> (Director de Deportes) – 341 5002300</w:t>
                  </w:r>
                </w:p>
                <w:p w14:paraId="1A19E96D" w14:textId="36B92B84" w:rsidR="00B4734B" w:rsidRPr="00B4734B" w:rsidRDefault="00B4734B" w:rsidP="00B4734B">
                  <w:pPr>
                    <w:pStyle w:val="Ttulo4"/>
                  </w:pPr>
                  <w:r>
                    <w:t>ALFA Kinesiologia y pilates</w:t>
                  </w:r>
                </w:p>
                <w:p w14:paraId="6F1CB869" w14:textId="721D7841" w:rsidR="00B4734B" w:rsidRPr="00B4734B" w:rsidRDefault="00B4734B" w:rsidP="00B4734B">
                  <w:r>
                    <w:t>Catamarca 1247</w:t>
                  </w:r>
                  <w:r w:rsidRPr="00B4734B">
                    <w:t xml:space="preserve"> – Rosario</w:t>
                  </w:r>
                </w:p>
                <w:p w14:paraId="3BDB8EBA" w14:textId="6ABDB042" w:rsidR="00B4734B" w:rsidRPr="00B4734B" w:rsidRDefault="00B4734B" w:rsidP="00B4734B">
                  <w:r>
                    <w:t>Rehabilitación Traumatológica y Estética</w:t>
                  </w:r>
                  <w:r w:rsidRPr="00B4734B">
                    <w:t xml:space="preserve"> – </w:t>
                  </w:r>
                  <w:r w:rsidR="00EA1E54">
                    <w:t>03.</w:t>
                  </w:r>
                  <w:r>
                    <w:t>2021</w:t>
                  </w:r>
                  <w:r w:rsidR="00C922AF">
                    <w:t xml:space="preserve"> a 06.2022</w:t>
                  </w:r>
                </w:p>
                <w:p w14:paraId="2A321F5F" w14:textId="04C06C42" w:rsidR="00B4734B" w:rsidRDefault="00B4734B" w:rsidP="00B4734B">
                  <w:proofErr w:type="spellStart"/>
                  <w:r>
                    <w:t>Ref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Antonella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Cornaglia</w:t>
                  </w:r>
                  <w:proofErr w:type="spellEnd"/>
                  <w:r>
                    <w:t xml:space="preserve"> – 341 6659073</w:t>
                  </w:r>
                </w:p>
                <w:p w14:paraId="75CEE16C" w14:textId="3900BE08" w:rsidR="00B4734B" w:rsidRPr="00B4734B" w:rsidRDefault="00B4734B" w:rsidP="00B4734B">
                  <w:pPr>
                    <w:pStyle w:val="Ttulo4"/>
                  </w:pPr>
                  <w:r>
                    <w:t>cuerpo y agua (Rehabilitacion acuatica+gimnasia terapeutica+acuagym+natacion)</w:t>
                  </w:r>
                </w:p>
                <w:p w14:paraId="1CAAE133" w14:textId="775DA517" w:rsidR="00B4734B" w:rsidRPr="00B4734B" w:rsidRDefault="00632B64" w:rsidP="00B4734B">
                  <w:r>
                    <w:t>España 753</w:t>
                  </w:r>
                  <w:r w:rsidR="00B4734B" w:rsidRPr="00B4734B">
                    <w:t xml:space="preserve"> – Rosario</w:t>
                  </w:r>
                </w:p>
                <w:p w14:paraId="628E29D5" w14:textId="4BC0F036" w:rsidR="00B4734B" w:rsidRPr="00B4734B" w:rsidRDefault="00632B64" w:rsidP="00B4734B">
                  <w:r>
                    <w:t>Rehabilitación Acuática</w:t>
                  </w:r>
                  <w:r w:rsidR="00B4734B" w:rsidRPr="00B4734B">
                    <w:t xml:space="preserve"> – </w:t>
                  </w:r>
                  <w:r w:rsidR="00EA1E54">
                    <w:t>04.</w:t>
                  </w:r>
                  <w:r>
                    <w:t>2021</w:t>
                  </w:r>
                  <w:r w:rsidR="00B4734B" w:rsidRPr="00B4734B">
                    <w:t xml:space="preserve"> al Presente</w:t>
                  </w:r>
                </w:p>
                <w:p w14:paraId="075C2A49" w14:textId="5C1869D9" w:rsidR="00B4734B" w:rsidRDefault="00632B64" w:rsidP="00B4734B">
                  <w:proofErr w:type="spellStart"/>
                  <w:r>
                    <w:t>Ref</w:t>
                  </w:r>
                  <w:proofErr w:type="spellEnd"/>
                  <w:r>
                    <w:t xml:space="preserve">: Patricia </w:t>
                  </w:r>
                  <w:proofErr w:type="spellStart"/>
                  <w:r>
                    <w:t>Landriel</w:t>
                  </w:r>
                  <w:proofErr w:type="spellEnd"/>
                  <w:r>
                    <w:t xml:space="preserve"> – 341 5766364</w:t>
                  </w:r>
                </w:p>
                <w:p w14:paraId="6584741D" w14:textId="0CCDE4BB" w:rsidR="00D10D42" w:rsidRPr="00B4734B" w:rsidRDefault="00D10D42" w:rsidP="00D10D42">
                  <w:pPr>
                    <w:pStyle w:val="Ttulo4"/>
                  </w:pPr>
                  <w:r>
                    <w:t>Agustina suleta - kinesiología</w:t>
                  </w:r>
                </w:p>
                <w:p w14:paraId="122B5ED9" w14:textId="38F74E75" w:rsidR="00D10D42" w:rsidRDefault="00D10D42" w:rsidP="00D10D42">
                  <w:r>
                    <w:t>Consultorio Propio</w:t>
                  </w:r>
                </w:p>
                <w:p w14:paraId="25675EC5" w14:textId="21A93D09" w:rsidR="00D10D42" w:rsidRPr="00B4734B" w:rsidRDefault="00D10D42" w:rsidP="00D10D42">
                  <w:r>
                    <w:t xml:space="preserve">Castellano </w:t>
                  </w:r>
                  <w:r w:rsidR="00C922AF">
                    <w:t>1170</w:t>
                  </w:r>
                  <w:r w:rsidRPr="00B4734B">
                    <w:t xml:space="preserve"> – Rosario</w:t>
                  </w:r>
                </w:p>
                <w:p w14:paraId="65406187" w14:textId="3CB1B34F" w:rsidR="00D10D42" w:rsidRPr="00B4734B" w:rsidRDefault="00D10D42" w:rsidP="00D10D42">
                  <w:r>
                    <w:t xml:space="preserve">Readaptación deportiva / </w:t>
                  </w:r>
                  <w:proofErr w:type="spellStart"/>
                  <w:r>
                    <w:t>Kinefilaxia</w:t>
                  </w:r>
                  <w:proofErr w:type="spellEnd"/>
                  <w:r>
                    <w:t xml:space="preserve"> / Terapia manual / Fisiatría</w:t>
                  </w:r>
                  <w:r w:rsidRPr="00B4734B">
                    <w:t xml:space="preserve"> – </w:t>
                  </w:r>
                  <w:r w:rsidR="00C922AF">
                    <w:t>07.2022</w:t>
                  </w:r>
                  <w:bookmarkStart w:id="0" w:name="_GoBack"/>
                  <w:bookmarkEnd w:id="0"/>
                  <w:r w:rsidRPr="00B4734B">
                    <w:t xml:space="preserve"> al Presente</w:t>
                  </w:r>
                </w:p>
                <w:p w14:paraId="3B7C8753" w14:textId="77777777" w:rsidR="00D10D42" w:rsidRDefault="00D10D42" w:rsidP="00B441C4">
                  <w:pPr>
                    <w:pStyle w:val="Ttulo2"/>
                    <w:rPr>
                      <w:sz w:val="72"/>
                      <w:szCs w:val="72"/>
                    </w:rPr>
                  </w:pPr>
                </w:p>
                <w:p w14:paraId="1075D3C9" w14:textId="77777777" w:rsidR="00D10D42" w:rsidRDefault="00D10D42" w:rsidP="00B441C4">
                  <w:pPr>
                    <w:pStyle w:val="Ttulo2"/>
                    <w:rPr>
                      <w:sz w:val="72"/>
                      <w:szCs w:val="72"/>
                    </w:rPr>
                  </w:pPr>
                </w:p>
                <w:p w14:paraId="2DE9CEDE" w14:textId="77777777" w:rsidR="00D10D42" w:rsidRDefault="00D10D42" w:rsidP="00B441C4">
                  <w:pPr>
                    <w:pStyle w:val="Ttulo2"/>
                    <w:rPr>
                      <w:sz w:val="72"/>
                      <w:szCs w:val="72"/>
                    </w:rPr>
                  </w:pPr>
                </w:p>
                <w:p w14:paraId="60EB5FAB" w14:textId="70767E08" w:rsidR="00FF17D0" w:rsidRPr="00454729" w:rsidRDefault="00FF17D0" w:rsidP="00B441C4">
                  <w:pPr>
                    <w:pStyle w:val="Ttulo2"/>
                    <w:rPr>
                      <w:sz w:val="72"/>
                      <w:szCs w:val="72"/>
                    </w:rPr>
                  </w:pPr>
                  <w:r w:rsidRPr="00454729">
                    <w:rPr>
                      <w:sz w:val="72"/>
                      <w:szCs w:val="72"/>
                    </w:rPr>
                    <w:t>CURRICULUM VITAE</w:t>
                  </w:r>
                </w:p>
                <w:p w14:paraId="40C1FD43" w14:textId="77777777" w:rsidR="00FF17D0" w:rsidRDefault="00FF17D0" w:rsidP="00FF17D0">
                  <w:pPr>
                    <w:pStyle w:val="Ttulo2"/>
                    <w:jc w:val="both"/>
                  </w:pPr>
                </w:p>
                <w:p w14:paraId="6D1DBA85" w14:textId="77777777" w:rsidR="00FF17D0" w:rsidRDefault="00FF17D0" w:rsidP="00FF17D0">
                  <w:pPr>
                    <w:pStyle w:val="Ttulo2"/>
                    <w:jc w:val="both"/>
                  </w:pPr>
                </w:p>
                <w:p w14:paraId="28896F96" w14:textId="77777777" w:rsidR="00FF17D0" w:rsidRDefault="00FF17D0" w:rsidP="00FF17D0">
                  <w:pPr>
                    <w:pStyle w:val="Ttulo2"/>
                    <w:jc w:val="both"/>
                  </w:pPr>
                </w:p>
                <w:p w14:paraId="3B8A9D4B" w14:textId="77777777" w:rsidR="00FF17D0" w:rsidRDefault="00FF17D0" w:rsidP="00FF17D0">
                  <w:pPr>
                    <w:pStyle w:val="Ttulo2"/>
                    <w:jc w:val="both"/>
                  </w:pPr>
                </w:p>
                <w:p w14:paraId="4FC10AE1" w14:textId="77777777" w:rsidR="00FF17D0" w:rsidRDefault="00FF17D0" w:rsidP="00FF17D0">
                  <w:pPr>
                    <w:pStyle w:val="Ttulo2"/>
                    <w:jc w:val="both"/>
                  </w:pPr>
                </w:p>
                <w:p w14:paraId="353CD013" w14:textId="77777777" w:rsidR="00B441C4" w:rsidRDefault="00B441C4" w:rsidP="00FF17D0">
                  <w:pPr>
                    <w:pStyle w:val="Ttulo2"/>
                    <w:jc w:val="both"/>
                    <w:rPr>
                      <w:sz w:val="56"/>
                      <w:szCs w:val="56"/>
                      <w:u w:val="single"/>
                    </w:rPr>
                  </w:pPr>
                </w:p>
                <w:p w14:paraId="25115649" w14:textId="77777777" w:rsidR="00B441C4" w:rsidRDefault="00B441C4" w:rsidP="00FF17D0">
                  <w:pPr>
                    <w:pStyle w:val="Ttulo2"/>
                    <w:jc w:val="both"/>
                    <w:rPr>
                      <w:sz w:val="56"/>
                      <w:szCs w:val="56"/>
                      <w:u w:val="single"/>
                    </w:rPr>
                  </w:pPr>
                </w:p>
                <w:p w14:paraId="7ED3D07D" w14:textId="77777777" w:rsidR="00B441C4" w:rsidRDefault="00B441C4" w:rsidP="00B441C4">
                  <w:pPr>
                    <w:pStyle w:val="Ttulo2"/>
                    <w:rPr>
                      <w:sz w:val="56"/>
                      <w:szCs w:val="56"/>
                      <w:u w:val="single"/>
                    </w:rPr>
                  </w:pPr>
                  <w:r>
                    <w:rPr>
                      <w:sz w:val="56"/>
                      <w:szCs w:val="56"/>
                      <w:u w:val="single"/>
                    </w:rPr>
                    <w:t>Lic. en Kinesiología y Fisiatría</w:t>
                  </w:r>
                </w:p>
                <w:p w14:paraId="71850892" w14:textId="286D293D" w:rsidR="00FF17D0" w:rsidRPr="00454729" w:rsidRDefault="00FF17D0" w:rsidP="00B441C4">
                  <w:pPr>
                    <w:pStyle w:val="Ttulo2"/>
                    <w:rPr>
                      <w:sz w:val="56"/>
                      <w:szCs w:val="56"/>
                      <w:u w:val="single"/>
                    </w:rPr>
                  </w:pPr>
                  <w:r w:rsidRPr="00454729">
                    <w:rPr>
                      <w:sz w:val="56"/>
                      <w:szCs w:val="56"/>
                      <w:u w:val="single"/>
                    </w:rPr>
                    <w:t>AGUSTINA SULETA</w:t>
                  </w:r>
                </w:p>
                <w:p w14:paraId="17A6C02E" w14:textId="77777777" w:rsidR="00454729" w:rsidRDefault="00454729" w:rsidP="00381EE5"/>
              </w:tc>
            </w:tr>
          </w:tbl>
          <w:p w14:paraId="465B0786" w14:textId="77777777" w:rsidR="008F6337" w:rsidRPr="005152F2" w:rsidRDefault="008F6337" w:rsidP="003856C9"/>
        </w:tc>
      </w:tr>
    </w:tbl>
    <w:p w14:paraId="33B4675F" w14:textId="2D7A07EF" w:rsidR="00DD11C4" w:rsidRDefault="00DD11C4" w:rsidP="00FF17D0">
      <w:pPr>
        <w:pStyle w:val="Sinespaciado"/>
        <w:jc w:val="both"/>
      </w:pPr>
    </w:p>
    <w:sectPr w:rsidR="00DD11C4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22F5F" w14:textId="77777777" w:rsidR="00CE377B" w:rsidRDefault="00CE377B" w:rsidP="003856C9">
      <w:pPr>
        <w:spacing w:after="0" w:line="240" w:lineRule="auto"/>
      </w:pPr>
      <w:r>
        <w:separator/>
      </w:r>
    </w:p>
  </w:endnote>
  <w:endnote w:type="continuationSeparator" w:id="0">
    <w:p w14:paraId="0D85F646" w14:textId="77777777" w:rsidR="00CE377B" w:rsidRDefault="00CE377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79B87" w14:textId="77777777" w:rsidR="003856C9" w:rsidRDefault="007803B7" w:rsidP="007803B7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2E5387F" wp14:editId="4EB52C1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6C554DE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4x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Lw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JhfJMT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B0DB9" w14:textId="77777777" w:rsidR="001765FE" w:rsidRDefault="00DC79BB">
    <w:pPr>
      <w:pStyle w:val="Piedepgina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13EAB7F9" wp14:editId="2EA0968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BDD17B7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h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P5VWm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9214F0" w14:textId="77777777" w:rsidR="00CE377B" w:rsidRDefault="00CE377B" w:rsidP="003856C9">
      <w:pPr>
        <w:spacing w:after="0" w:line="240" w:lineRule="auto"/>
      </w:pPr>
      <w:r>
        <w:separator/>
      </w:r>
    </w:p>
  </w:footnote>
  <w:footnote w:type="continuationSeparator" w:id="0">
    <w:p w14:paraId="236ADD89" w14:textId="77777777" w:rsidR="00CE377B" w:rsidRDefault="00CE377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5A672" w14:textId="77777777" w:rsidR="003856C9" w:rsidRDefault="007803B7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6931E4B" wp14:editId="04FE17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2E23F31D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B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RM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LUuI6r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B9927" w14:textId="77777777" w:rsidR="00DC79BB" w:rsidRDefault="00DC79BB">
    <w:pPr>
      <w:pStyle w:val="Encabezado"/>
    </w:pPr>
    <w:r w:rsidRPr="00DC79BB">
      <w:rPr>
        <w:noProof/>
        <w:lang w:val="en-U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76A356C" wp14:editId="60901E6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F721D39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vx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6sgS77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9F"/>
    <w:rsid w:val="00052BE1"/>
    <w:rsid w:val="0007412A"/>
    <w:rsid w:val="000B0375"/>
    <w:rsid w:val="000C220C"/>
    <w:rsid w:val="0010199E"/>
    <w:rsid w:val="001679ED"/>
    <w:rsid w:val="0017127F"/>
    <w:rsid w:val="001765FE"/>
    <w:rsid w:val="0019561F"/>
    <w:rsid w:val="001B32D2"/>
    <w:rsid w:val="001E061B"/>
    <w:rsid w:val="00247250"/>
    <w:rsid w:val="00293B83"/>
    <w:rsid w:val="002A3621"/>
    <w:rsid w:val="002B3890"/>
    <w:rsid w:val="002B7747"/>
    <w:rsid w:val="002C49F1"/>
    <w:rsid w:val="002C77B9"/>
    <w:rsid w:val="002F0B30"/>
    <w:rsid w:val="002F485A"/>
    <w:rsid w:val="003053D9"/>
    <w:rsid w:val="00314411"/>
    <w:rsid w:val="00381EE5"/>
    <w:rsid w:val="003856C9"/>
    <w:rsid w:val="00396369"/>
    <w:rsid w:val="003F4D31"/>
    <w:rsid w:val="004126A8"/>
    <w:rsid w:val="0043426C"/>
    <w:rsid w:val="00441EB9"/>
    <w:rsid w:val="00446A59"/>
    <w:rsid w:val="00454729"/>
    <w:rsid w:val="00463463"/>
    <w:rsid w:val="00473EF8"/>
    <w:rsid w:val="004760E5"/>
    <w:rsid w:val="0048756A"/>
    <w:rsid w:val="004D22BB"/>
    <w:rsid w:val="005152F2"/>
    <w:rsid w:val="00534E4E"/>
    <w:rsid w:val="005408E9"/>
    <w:rsid w:val="00551D35"/>
    <w:rsid w:val="00557019"/>
    <w:rsid w:val="005674AC"/>
    <w:rsid w:val="00575978"/>
    <w:rsid w:val="005A1E51"/>
    <w:rsid w:val="005A7E57"/>
    <w:rsid w:val="00616FF4"/>
    <w:rsid w:val="006201E7"/>
    <w:rsid w:val="00632B64"/>
    <w:rsid w:val="006A3CE7"/>
    <w:rsid w:val="006C63F4"/>
    <w:rsid w:val="006F602B"/>
    <w:rsid w:val="00743379"/>
    <w:rsid w:val="007803B7"/>
    <w:rsid w:val="007937E8"/>
    <w:rsid w:val="007B088C"/>
    <w:rsid w:val="007B2F5C"/>
    <w:rsid w:val="007C5F05"/>
    <w:rsid w:val="00801B85"/>
    <w:rsid w:val="008215DD"/>
    <w:rsid w:val="00832043"/>
    <w:rsid w:val="00832F81"/>
    <w:rsid w:val="00875983"/>
    <w:rsid w:val="008B7612"/>
    <w:rsid w:val="008C7CA2"/>
    <w:rsid w:val="008F6337"/>
    <w:rsid w:val="009541BB"/>
    <w:rsid w:val="00A42F91"/>
    <w:rsid w:val="00AF1258"/>
    <w:rsid w:val="00B01E52"/>
    <w:rsid w:val="00B441C4"/>
    <w:rsid w:val="00B4734B"/>
    <w:rsid w:val="00B550FC"/>
    <w:rsid w:val="00B85871"/>
    <w:rsid w:val="00B93310"/>
    <w:rsid w:val="00BA4ABF"/>
    <w:rsid w:val="00BC1F18"/>
    <w:rsid w:val="00BD2E58"/>
    <w:rsid w:val="00BF6BAB"/>
    <w:rsid w:val="00C007A5"/>
    <w:rsid w:val="00C4403A"/>
    <w:rsid w:val="00C5322C"/>
    <w:rsid w:val="00C922AF"/>
    <w:rsid w:val="00CA1DC4"/>
    <w:rsid w:val="00CE377B"/>
    <w:rsid w:val="00CE6306"/>
    <w:rsid w:val="00D03026"/>
    <w:rsid w:val="00D10D42"/>
    <w:rsid w:val="00D11C4D"/>
    <w:rsid w:val="00D21FBB"/>
    <w:rsid w:val="00D5067A"/>
    <w:rsid w:val="00DC79BB"/>
    <w:rsid w:val="00DD11C4"/>
    <w:rsid w:val="00E0149F"/>
    <w:rsid w:val="00E06187"/>
    <w:rsid w:val="00E221F0"/>
    <w:rsid w:val="00E24F67"/>
    <w:rsid w:val="00E255AB"/>
    <w:rsid w:val="00E30F59"/>
    <w:rsid w:val="00E34D58"/>
    <w:rsid w:val="00E85C59"/>
    <w:rsid w:val="00E941EF"/>
    <w:rsid w:val="00EA1E54"/>
    <w:rsid w:val="00EB1C1B"/>
    <w:rsid w:val="00EC68D5"/>
    <w:rsid w:val="00F14676"/>
    <w:rsid w:val="00F56435"/>
    <w:rsid w:val="00FA07AA"/>
    <w:rsid w:val="00FB0A17"/>
    <w:rsid w:val="00FB1966"/>
    <w:rsid w:val="00FB6A8F"/>
    <w:rsid w:val="00FD2B81"/>
    <w:rsid w:val="00FE20E6"/>
    <w:rsid w:val="00FE7FC3"/>
    <w:rsid w:val="00FF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3F515"/>
  <w15:chartTrackingRefBased/>
  <w15:docId w15:val="{671D0D0D-BE3D-49D3-BF73-2495465F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64924C6EEF047568D8F71F66D7C4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3B99-FF23-4277-85D1-6912AF26277A}"/>
      </w:docPartPr>
      <w:docPartBody>
        <w:p w:rsidR="00EF279D" w:rsidRDefault="00840BDA">
          <w:pPr>
            <w:pStyle w:val="864924C6EEF047568D8F71F66D7C4F60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5AF88337DF6049CE88E47968CB38F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3B4E0-2CD5-4A0E-BF12-9DACCF5E2A7C}"/>
      </w:docPartPr>
      <w:docPartBody>
        <w:p w:rsidR="00EF279D" w:rsidRDefault="00840BDA">
          <w:pPr>
            <w:pStyle w:val="5AF88337DF6049CE88E47968CB38F11E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FFD6501767F4A468D30FCCF8A94C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1D956-A51C-4971-B308-ED776986D8D4}"/>
      </w:docPartPr>
      <w:docPartBody>
        <w:p w:rsidR="00EF279D" w:rsidRDefault="00840BDA">
          <w:pPr>
            <w:pStyle w:val="CFFD6501767F4A468D30FCCF8A94C8CC"/>
          </w:pPr>
          <w:r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DA"/>
    <w:rsid w:val="002F43AD"/>
    <w:rsid w:val="00326F22"/>
    <w:rsid w:val="00351112"/>
    <w:rsid w:val="0044717E"/>
    <w:rsid w:val="004956DA"/>
    <w:rsid w:val="005843D7"/>
    <w:rsid w:val="00637281"/>
    <w:rsid w:val="006F031C"/>
    <w:rsid w:val="0079542D"/>
    <w:rsid w:val="007E4872"/>
    <w:rsid w:val="00840BDA"/>
    <w:rsid w:val="00985520"/>
    <w:rsid w:val="009A2653"/>
    <w:rsid w:val="00B602E5"/>
    <w:rsid w:val="00EF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64924C6EEF047568D8F71F66D7C4F60">
    <w:name w:val="864924C6EEF047568D8F71F66D7C4F60"/>
  </w:style>
  <w:style w:type="paragraph" w:customStyle="1" w:styleId="5AF88337DF6049CE88E47968CB38F11E">
    <w:name w:val="5AF88337DF6049CE88E47968CB38F11E"/>
  </w:style>
  <w:style w:type="paragraph" w:customStyle="1" w:styleId="CFFD6501767F4A468D30FCCF8A94C8CC">
    <w:name w:val="CFFD6501767F4A468D30FCCF8A94C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Suleta</dc:creator>
  <cp:keywords/>
  <dc:description/>
  <cp:lastModifiedBy>Gustavo</cp:lastModifiedBy>
  <cp:revision>3</cp:revision>
  <cp:lastPrinted>2018-08-06T12:46:00Z</cp:lastPrinted>
  <dcterms:created xsi:type="dcterms:W3CDTF">2022-10-25T18:12:00Z</dcterms:created>
  <dcterms:modified xsi:type="dcterms:W3CDTF">2022-10-25T18:23:00Z</dcterms:modified>
</cp:coreProperties>
</file>